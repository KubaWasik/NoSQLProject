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59CC" w14:textId="475BEA95" w:rsidR="00C6554A" w:rsidRDefault="00834D4F" w:rsidP="00C6554A">
      <w:pPr>
        <w:pStyle w:val="Tytu"/>
      </w:pPr>
      <w:r>
        <w:t>Podsumowanie laboratorium</w:t>
      </w:r>
    </w:p>
    <w:p w14:paraId="09C7992A" w14:textId="26DA0F52" w:rsidR="00C6554A" w:rsidRPr="00D5413C" w:rsidRDefault="00834D4F" w:rsidP="00C6554A">
      <w:pPr>
        <w:pStyle w:val="Podtytu"/>
      </w:pPr>
      <w:r>
        <w:t>Porównanie bazy danych Maria z mongo</w:t>
      </w:r>
    </w:p>
    <w:p w14:paraId="494BA09F" w14:textId="61374E57" w:rsidR="00C6554A" w:rsidRDefault="00834D4F" w:rsidP="00C6554A">
      <w:pPr>
        <w:pStyle w:val="Informacjekontaktowe"/>
      </w:pPr>
      <w:r>
        <w:t>Jakub Wąsik</w:t>
      </w:r>
      <w:r w:rsidR="00C6554A">
        <w:rPr>
          <w:lang w:bidi="pl-PL"/>
        </w:rPr>
        <w:t xml:space="preserve"> | </w:t>
      </w:r>
      <w:r>
        <w:t xml:space="preserve">Bazy danych </w:t>
      </w:r>
      <w:proofErr w:type="spellStart"/>
      <w:r>
        <w:t>NoSQL</w:t>
      </w:r>
      <w:proofErr w:type="spellEnd"/>
      <w:r w:rsidR="00C6554A">
        <w:rPr>
          <w:lang w:bidi="pl-PL"/>
        </w:rPr>
        <w:t xml:space="preserve"> | </w:t>
      </w:r>
      <w:r>
        <w:t>12.05.20</w:t>
      </w:r>
    </w:p>
    <w:p w14:paraId="755DCEB9" w14:textId="4F8DCA2E" w:rsidR="00C6554A" w:rsidRDefault="00834D4F" w:rsidP="00C6554A">
      <w:pPr>
        <w:pStyle w:val="Nagwek1"/>
      </w:pPr>
      <w:r>
        <w:t xml:space="preserve">Lab 1 - </w:t>
      </w:r>
      <w:proofErr w:type="spellStart"/>
      <w:r>
        <w:t>MariaDb</w:t>
      </w:r>
      <w:proofErr w:type="spellEnd"/>
    </w:p>
    <w:p w14:paraId="1B4BE13A" w14:textId="3EB3F5F3" w:rsidR="00C6554A" w:rsidRDefault="00834D4F" w:rsidP="00834D4F">
      <w:r>
        <w:t>W pierwszej części zadania należało przetestować bazę danych Maria, zgodnie z poleceniem testowałem wydajność dla:</w:t>
      </w:r>
    </w:p>
    <w:p w14:paraId="18EF432C" w14:textId="7582E406" w:rsidR="00834D4F" w:rsidRDefault="00834D4F" w:rsidP="00834D4F">
      <w:pPr>
        <w:pStyle w:val="Akapitzlist"/>
        <w:numPr>
          <w:ilvl w:val="0"/>
          <w:numId w:val="16"/>
        </w:numPr>
      </w:pPr>
      <w:r>
        <w:t>Tworzenia bazy danych</w:t>
      </w:r>
      <w:r w:rsidR="00875C11">
        <w:t xml:space="preserve"> Maria</w:t>
      </w:r>
      <w:r>
        <w:t xml:space="preserve"> i zapełniania jej danymi</w:t>
      </w:r>
      <w:r w:rsidR="0040286D">
        <w:t xml:space="preserve"> – plik lab1_create.py (</w:t>
      </w:r>
    </w:p>
    <w:p w14:paraId="52AB28AF" w14:textId="0168DDF8" w:rsidR="00834D4F" w:rsidRDefault="00834D4F" w:rsidP="00834D4F">
      <w:pPr>
        <w:pStyle w:val="Akapitzlist"/>
        <w:numPr>
          <w:ilvl w:val="0"/>
          <w:numId w:val="16"/>
        </w:numPr>
      </w:pPr>
      <w:r>
        <w:t xml:space="preserve">Migracji bazy danych (1 tabeli) z bazy Maria do bazy </w:t>
      </w:r>
      <w:proofErr w:type="spellStart"/>
      <w:r>
        <w:t>Mongo</w:t>
      </w:r>
      <w:proofErr w:type="spellEnd"/>
    </w:p>
    <w:p w14:paraId="2F18266C" w14:textId="62F8BBB1" w:rsidR="00834D4F" w:rsidRDefault="00834D4F" w:rsidP="00834D4F">
      <w:pPr>
        <w:pStyle w:val="Akapitzlist"/>
        <w:numPr>
          <w:ilvl w:val="0"/>
          <w:numId w:val="16"/>
        </w:numPr>
      </w:pPr>
      <w:r>
        <w:t>Testowanie wydajności podanego na zajęciach algorytmu o złożoności wykładniczej</w:t>
      </w:r>
      <w:r w:rsidR="00875C11">
        <w:t xml:space="preserve"> dla dwóch tabel w bazie Maria</w:t>
      </w:r>
    </w:p>
    <w:p w14:paraId="2C9D78F6" w14:textId="093DE9DA" w:rsidR="00834D4F" w:rsidRDefault="00834D4F" w:rsidP="00834D4F">
      <w:r>
        <w:t>Testy miały zostać zautomatyzowane oraz wykonane dla 10</w:t>
      </w:r>
      <w:r w:rsidRPr="00834D4F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>rekordów, ze względu czas ostatni krok testów ograniczyłem do N maksymalnie wynoszącego 4.</w:t>
      </w:r>
      <w:r w:rsidR="00842E32">
        <w:t xml:space="preserve"> Testy zostały uruchomione kilkukrotnie wyniki są średnimi wyników uzyskanych z testu lub ich przybliżeniami.</w:t>
      </w:r>
    </w:p>
    <w:p w14:paraId="2741053F" w14:textId="77777777" w:rsidR="00B26950" w:rsidRDefault="00B26950" w:rsidP="00834D4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96A48" w14:paraId="7E1483E0" w14:textId="77777777" w:rsidTr="00B26950">
        <w:tc>
          <w:tcPr>
            <w:tcW w:w="2074" w:type="dxa"/>
            <w:vAlign w:val="center"/>
          </w:tcPr>
          <w:p w14:paraId="59188A0C" w14:textId="65096CC4" w:rsidR="00096A48" w:rsidRPr="000C0B54" w:rsidRDefault="00096A48" w:rsidP="00B86C15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>N</w:t>
            </w:r>
          </w:p>
        </w:tc>
        <w:tc>
          <w:tcPr>
            <w:tcW w:w="2074" w:type="dxa"/>
            <w:vAlign w:val="center"/>
          </w:tcPr>
          <w:p w14:paraId="1D74C4FB" w14:textId="04C9A671" w:rsidR="00096A48" w:rsidRPr="000C0B54" w:rsidRDefault="00096A48" w:rsidP="00B86C15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>Tworzenie bazy danych i tabeli</w:t>
            </w:r>
          </w:p>
        </w:tc>
        <w:tc>
          <w:tcPr>
            <w:tcW w:w="2074" w:type="dxa"/>
            <w:vAlign w:val="center"/>
          </w:tcPr>
          <w:p w14:paraId="23B583C3" w14:textId="4702FDB7" w:rsidR="00096A48" w:rsidRPr="000C0B54" w:rsidRDefault="00096A48" w:rsidP="00B86C15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 xml:space="preserve">Migracja </w:t>
            </w:r>
            <w:proofErr w:type="spellStart"/>
            <w:r w:rsidRPr="000C0B54">
              <w:rPr>
                <w:b/>
                <w:bCs/>
              </w:rPr>
              <w:t>MariaDb</w:t>
            </w:r>
            <w:proofErr w:type="spellEnd"/>
            <w:r w:rsidRPr="000C0B54">
              <w:rPr>
                <w:b/>
                <w:bCs/>
              </w:rPr>
              <w:t xml:space="preserve"> -&gt; </w:t>
            </w:r>
            <w:proofErr w:type="spellStart"/>
            <w:r w:rsidRPr="000C0B54">
              <w:rPr>
                <w:b/>
                <w:bCs/>
              </w:rPr>
              <w:t>MongoDb</w:t>
            </w:r>
            <w:proofErr w:type="spellEnd"/>
            <w:r w:rsidRPr="000C0B54">
              <w:rPr>
                <w:b/>
                <w:bCs/>
              </w:rPr>
              <w:t xml:space="preserve"> </w:t>
            </w:r>
          </w:p>
        </w:tc>
        <w:tc>
          <w:tcPr>
            <w:tcW w:w="2074" w:type="dxa"/>
            <w:vAlign w:val="center"/>
          </w:tcPr>
          <w:p w14:paraId="058C9A9F" w14:textId="58CC25F4" w:rsidR="00096A48" w:rsidRPr="000C0B54" w:rsidRDefault="00096A48" w:rsidP="00B86C15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 xml:space="preserve">Algorytm </w:t>
            </w:r>
          </w:p>
        </w:tc>
      </w:tr>
      <w:tr w:rsidR="00096A48" w14:paraId="1ACE8516" w14:textId="77777777" w:rsidTr="00B26950">
        <w:tc>
          <w:tcPr>
            <w:tcW w:w="2074" w:type="dxa"/>
            <w:vAlign w:val="center"/>
          </w:tcPr>
          <w:p w14:paraId="74141877" w14:textId="359E933D" w:rsidR="00096A48" w:rsidRDefault="00096A48" w:rsidP="00B86C15">
            <w:pPr>
              <w:jc w:val="center"/>
            </w:pPr>
            <w:r>
              <w:t>1</w:t>
            </w:r>
          </w:p>
        </w:tc>
        <w:tc>
          <w:tcPr>
            <w:tcW w:w="2074" w:type="dxa"/>
            <w:vAlign w:val="center"/>
          </w:tcPr>
          <w:p w14:paraId="41FB833E" w14:textId="5CE189EC" w:rsidR="00096A48" w:rsidRPr="00875C11" w:rsidRDefault="00096A48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0,034784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68E6BEA8" w14:textId="65A6B86C" w:rsidR="00096A48" w:rsidRPr="00875C11" w:rsidRDefault="00096A48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0,0</w:t>
            </w:r>
            <w:r w:rsidR="00842E32">
              <w:rPr>
                <w:rFonts w:ascii="Consolas" w:hAnsi="Consolas"/>
              </w:rPr>
              <w:t>32</w:t>
            </w:r>
            <w:r w:rsidR="00B24167" w:rsidRPr="00875C11">
              <w:rPr>
                <w:rFonts w:ascii="Consolas" w:hAnsi="Consolas"/>
              </w:rPr>
              <w:t>962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772D2AC3" w14:textId="365DA9D2" w:rsidR="00096A48" w:rsidRPr="00875C11" w:rsidRDefault="00B24167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</w:t>
            </w:r>
            <w:r w:rsidR="003B380A">
              <w:rPr>
                <w:rFonts w:ascii="Consolas" w:hAnsi="Consolas"/>
              </w:rPr>
              <w:t>59</w:t>
            </w:r>
            <w:r w:rsidRPr="00875C11">
              <w:rPr>
                <w:rFonts w:ascii="Consolas" w:hAnsi="Consolas"/>
              </w:rPr>
              <w:t>7203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</w:tr>
      <w:tr w:rsidR="00096A48" w14:paraId="2981CF06" w14:textId="77777777" w:rsidTr="00B26950">
        <w:tc>
          <w:tcPr>
            <w:tcW w:w="2074" w:type="dxa"/>
            <w:vAlign w:val="center"/>
          </w:tcPr>
          <w:p w14:paraId="7FD45569" w14:textId="1F83648D" w:rsidR="00096A48" w:rsidRDefault="00096A48" w:rsidP="00B86C15">
            <w:pPr>
              <w:jc w:val="center"/>
            </w:pPr>
            <w:r>
              <w:t>2</w:t>
            </w:r>
          </w:p>
        </w:tc>
        <w:tc>
          <w:tcPr>
            <w:tcW w:w="2074" w:type="dxa"/>
            <w:vAlign w:val="center"/>
          </w:tcPr>
          <w:p w14:paraId="0FDD94BC" w14:textId="29389321" w:rsidR="00096A48" w:rsidRPr="00875C11" w:rsidRDefault="00B24167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0,0</w:t>
            </w:r>
            <w:r w:rsidR="00B26950">
              <w:rPr>
                <w:rFonts w:ascii="Consolas" w:hAnsi="Consolas"/>
              </w:rPr>
              <w:t>38</w:t>
            </w:r>
            <w:r w:rsidRPr="00875C11">
              <w:rPr>
                <w:rFonts w:ascii="Consolas" w:hAnsi="Consolas"/>
              </w:rPr>
              <w:t>214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429F9FE0" w14:textId="331F4CBE" w:rsidR="00096A48" w:rsidRPr="00875C11" w:rsidRDefault="00B24167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0,0</w:t>
            </w:r>
            <w:r w:rsidR="00B26950">
              <w:rPr>
                <w:rFonts w:ascii="Consolas" w:hAnsi="Consolas"/>
              </w:rPr>
              <w:t>39</w:t>
            </w:r>
            <w:r w:rsidRPr="00875C11">
              <w:rPr>
                <w:rFonts w:ascii="Consolas" w:hAnsi="Consolas"/>
              </w:rPr>
              <w:t>309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00C53B55" w14:textId="4A62A33E" w:rsidR="00096A48" w:rsidRPr="00875C11" w:rsidRDefault="00B24167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0,841378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</w:tr>
      <w:tr w:rsidR="00096A48" w14:paraId="4E0F4C9B" w14:textId="77777777" w:rsidTr="00B26950">
        <w:tc>
          <w:tcPr>
            <w:tcW w:w="2074" w:type="dxa"/>
            <w:vAlign w:val="center"/>
          </w:tcPr>
          <w:p w14:paraId="73EFD3EC" w14:textId="0EB54373" w:rsidR="00096A48" w:rsidRDefault="00096A48" w:rsidP="00B86C15">
            <w:pPr>
              <w:jc w:val="center"/>
            </w:pPr>
            <w:r>
              <w:t>3</w:t>
            </w:r>
          </w:p>
        </w:tc>
        <w:tc>
          <w:tcPr>
            <w:tcW w:w="2074" w:type="dxa"/>
            <w:vAlign w:val="center"/>
          </w:tcPr>
          <w:p w14:paraId="52A1F9A9" w14:textId="1E1FD53F" w:rsidR="00096A48" w:rsidRPr="00875C11" w:rsidRDefault="00B24167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0,12</w:t>
            </w:r>
            <w:r w:rsidR="00B26950">
              <w:rPr>
                <w:rFonts w:ascii="Consolas" w:hAnsi="Consolas"/>
              </w:rPr>
              <w:t>1</w:t>
            </w:r>
            <w:r w:rsidRPr="00875C11">
              <w:rPr>
                <w:rFonts w:ascii="Consolas" w:hAnsi="Consolas"/>
              </w:rPr>
              <w:t>013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2AF3A070" w14:textId="22A25B0C" w:rsidR="00096A48" w:rsidRPr="00875C11" w:rsidRDefault="00B24167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</w:t>
            </w:r>
            <w:r w:rsidR="00B26950">
              <w:rPr>
                <w:rFonts w:ascii="Consolas" w:hAnsi="Consolas"/>
              </w:rPr>
              <w:t>998</w:t>
            </w:r>
            <w:r w:rsidRPr="00875C11">
              <w:rPr>
                <w:rFonts w:ascii="Consolas" w:hAnsi="Consolas"/>
              </w:rPr>
              <w:t>7</w:t>
            </w:r>
            <w:r w:rsidR="002E0079" w:rsidRPr="00875C11">
              <w:rPr>
                <w:rFonts w:ascii="Consolas" w:hAnsi="Consolas"/>
              </w:rPr>
              <w:t>39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5F5EAC92" w14:textId="0EA7E33B" w:rsidR="00096A48" w:rsidRPr="00875C11" w:rsidRDefault="00B26950" w:rsidP="00B86C15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  <w:r w:rsidR="002E0079" w:rsidRPr="00875C11">
              <w:rPr>
                <w:rFonts w:ascii="Consolas" w:hAnsi="Consolas"/>
              </w:rPr>
              <w:t>,66795</w:t>
            </w:r>
            <w:r w:rsidR="00875C11">
              <w:rPr>
                <w:rFonts w:ascii="Consolas" w:hAnsi="Consolas"/>
              </w:rPr>
              <w:t xml:space="preserve">0 </w:t>
            </w:r>
            <w:r w:rsidR="00875C11" w:rsidRPr="00875C11">
              <w:rPr>
                <w:rFonts w:ascii="Consolas" w:hAnsi="Consolas"/>
              </w:rPr>
              <w:t>s</w:t>
            </w:r>
          </w:p>
        </w:tc>
      </w:tr>
      <w:tr w:rsidR="00096A48" w14:paraId="3F84CA2C" w14:textId="77777777" w:rsidTr="00B26950">
        <w:tc>
          <w:tcPr>
            <w:tcW w:w="2074" w:type="dxa"/>
            <w:vAlign w:val="center"/>
          </w:tcPr>
          <w:p w14:paraId="3BFAC1E8" w14:textId="5AE95E87" w:rsidR="00096A48" w:rsidRDefault="00096A48" w:rsidP="00B86C15">
            <w:pPr>
              <w:jc w:val="center"/>
            </w:pPr>
            <w:r>
              <w:t>4</w:t>
            </w:r>
          </w:p>
        </w:tc>
        <w:tc>
          <w:tcPr>
            <w:tcW w:w="2074" w:type="dxa"/>
            <w:vAlign w:val="center"/>
          </w:tcPr>
          <w:p w14:paraId="1DEDB4D4" w14:textId="0A878245" w:rsidR="00096A48" w:rsidRPr="00875C11" w:rsidRDefault="00542291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0,9242</w:t>
            </w:r>
            <w:r w:rsidR="00B86C15" w:rsidRPr="00875C11">
              <w:rPr>
                <w:rFonts w:ascii="Consolas" w:hAnsi="Consolas"/>
              </w:rPr>
              <w:t>58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433EF0CC" w14:textId="21C34EC1" w:rsidR="00096A48" w:rsidRPr="00875C11" w:rsidRDefault="00B86C15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0,669089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60A89C65" w14:textId="5EEEC2CF" w:rsidR="00096A48" w:rsidRPr="00875C11" w:rsidRDefault="00B86C15" w:rsidP="00B86C15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5</w:t>
            </w:r>
            <w:r w:rsidR="002B45F2">
              <w:rPr>
                <w:rFonts w:ascii="Consolas" w:hAnsi="Consolas"/>
              </w:rPr>
              <w:t>15</w:t>
            </w:r>
            <w:r w:rsidRPr="00875C11">
              <w:rPr>
                <w:rFonts w:ascii="Consolas" w:hAnsi="Consolas"/>
              </w:rPr>
              <w:t>,5223</w:t>
            </w:r>
            <w:r w:rsidR="00875C11">
              <w:rPr>
                <w:rFonts w:ascii="Consolas" w:hAnsi="Consolas"/>
              </w:rPr>
              <w:t>00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</w:tr>
      <w:tr w:rsidR="00096A48" w14:paraId="26BE13C6" w14:textId="77777777" w:rsidTr="00B26950">
        <w:tc>
          <w:tcPr>
            <w:tcW w:w="2074" w:type="dxa"/>
            <w:vAlign w:val="center"/>
          </w:tcPr>
          <w:p w14:paraId="644CE102" w14:textId="398468F1" w:rsidR="00096A48" w:rsidRDefault="00096A48" w:rsidP="00B86C15">
            <w:pPr>
              <w:jc w:val="center"/>
            </w:pPr>
            <w:r>
              <w:t>5</w:t>
            </w:r>
          </w:p>
        </w:tc>
        <w:tc>
          <w:tcPr>
            <w:tcW w:w="2074" w:type="dxa"/>
            <w:vAlign w:val="center"/>
          </w:tcPr>
          <w:p w14:paraId="7461008F" w14:textId="2BEB13B4" w:rsidR="00096A48" w:rsidRPr="00875C11" w:rsidRDefault="00E9038F" w:rsidP="006E4ADA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8,601578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485F714C" w14:textId="1544D475" w:rsidR="00096A48" w:rsidRPr="00875C11" w:rsidRDefault="000C0B54" w:rsidP="006E4ADA">
            <w:pPr>
              <w:jc w:val="right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6,750162</w:t>
            </w:r>
            <w:r w:rsidR="00875C11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108A5A7C" w14:textId="2E0BF885" w:rsidR="00096A48" w:rsidRPr="00875C11" w:rsidRDefault="000C0B54" w:rsidP="00B86C15">
            <w:pPr>
              <w:jc w:val="center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-</w:t>
            </w:r>
          </w:p>
        </w:tc>
      </w:tr>
      <w:tr w:rsidR="000C0B54" w14:paraId="476F7EB9" w14:textId="77777777" w:rsidTr="00F14C1B">
        <w:tc>
          <w:tcPr>
            <w:tcW w:w="2074" w:type="dxa"/>
            <w:vAlign w:val="center"/>
          </w:tcPr>
          <w:p w14:paraId="6FF4AF28" w14:textId="51DBFB96" w:rsidR="000C0B54" w:rsidRDefault="000C0B54" w:rsidP="00B86C15">
            <w:pPr>
              <w:jc w:val="center"/>
            </w:pPr>
            <w:r>
              <w:t>6</w:t>
            </w:r>
          </w:p>
        </w:tc>
        <w:tc>
          <w:tcPr>
            <w:tcW w:w="2074" w:type="dxa"/>
            <w:vAlign w:val="center"/>
          </w:tcPr>
          <w:p w14:paraId="18F07809" w14:textId="7C4D1089" w:rsidR="000C0B54" w:rsidRPr="00875C11" w:rsidRDefault="00F14C1B" w:rsidP="00F14C1B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85,481554 s</w:t>
            </w:r>
          </w:p>
        </w:tc>
        <w:tc>
          <w:tcPr>
            <w:tcW w:w="2074" w:type="dxa"/>
            <w:vAlign w:val="center"/>
          </w:tcPr>
          <w:p w14:paraId="5C39B753" w14:textId="20B5DF87" w:rsidR="000C0B54" w:rsidRPr="00875C11" w:rsidRDefault="00F14C1B" w:rsidP="00F14C1B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66,684128</w:t>
            </w:r>
            <w:r w:rsidR="006A77E9" w:rsidRPr="00875C11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2D3AE4FD" w14:textId="09385D01" w:rsidR="000C0B54" w:rsidRPr="00875C11" w:rsidRDefault="009145EE" w:rsidP="00B86C1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0C0B54" w14:paraId="1E30A6A4" w14:textId="77777777" w:rsidTr="00F14C1B">
        <w:tc>
          <w:tcPr>
            <w:tcW w:w="2074" w:type="dxa"/>
            <w:vAlign w:val="center"/>
          </w:tcPr>
          <w:p w14:paraId="62312700" w14:textId="7F4F9D67" w:rsidR="000C0B54" w:rsidRDefault="000C0B54" w:rsidP="00B86C15">
            <w:pPr>
              <w:jc w:val="center"/>
            </w:pPr>
            <w:r>
              <w:t>7</w:t>
            </w:r>
          </w:p>
        </w:tc>
        <w:tc>
          <w:tcPr>
            <w:tcW w:w="2074" w:type="dxa"/>
            <w:vAlign w:val="center"/>
          </w:tcPr>
          <w:p w14:paraId="12B22669" w14:textId="545C653D" w:rsidR="000C0B54" w:rsidRPr="00875C11" w:rsidRDefault="00FC7506" w:rsidP="00F14C1B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906,915741 s</w:t>
            </w:r>
          </w:p>
        </w:tc>
        <w:tc>
          <w:tcPr>
            <w:tcW w:w="2074" w:type="dxa"/>
            <w:vAlign w:val="center"/>
          </w:tcPr>
          <w:p w14:paraId="577843D7" w14:textId="342F7D81" w:rsidR="000C0B54" w:rsidRPr="00875C11" w:rsidRDefault="00EE4896" w:rsidP="00F14C1B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779,884519 s</w:t>
            </w:r>
          </w:p>
        </w:tc>
        <w:tc>
          <w:tcPr>
            <w:tcW w:w="2074" w:type="dxa"/>
            <w:vAlign w:val="center"/>
          </w:tcPr>
          <w:p w14:paraId="3BCF63B3" w14:textId="5254A982" w:rsidR="000C0B54" w:rsidRPr="00875C11" w:rsidRDefault="009145EE" w:rsidP="00B86C1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</w:tbl>
    <w:p w14:paraId="47BFBEB6" w14:textId="39C03CF8" w:rsidR="006E4ADA" w:rsidRDefault="006E4ADA" w:rsidP="006E4ADA">
      <w:pPr>
        <w:pStyle w:val="Nagwek1"/>
      </w:pPr>
      <w:r>
        <w:t xml:space="preserve">Lab 2 - </w:t>
      </w:r>
      <w:proofErr w:type="spellStart"/>
      <w:r>
        <w:t>MongoDb</w:t>
      </w:r>
      <w:proofErr w:type="spellEnd"/>
    </w:p>
    <w:p w14:paraId="4920242F" w14:textId="4F6B2F8E" w:rsidR="002C74C0" w:rsidRDefault="006E4ADA" w:rsidP="006E4ADA">
      <w:r>
        <w:t xml:space="preserve">W drugiej części należało przetestować wydajność bazy danych </w:t>
      </w:r>
      <w:proofErr w:type="spellStart"/>
      <w:r>
        <w:t>Mongo</w:t>
      </w:r>
      <w:proofErr w:type="spellEnd"/>
      <w:r>
        <w:t>, również przetestowałem ją według ustalonego schematu:</w:t>
      </w:r>
    </w:p>
    <w:p w14:paraId="495F0521" w14:textId="09C80BA0" w:rsidR="00875C11" w:rsidRDefault="00875C11" w:rsidP="00875C11">
      <w:pPr>
        <w:pStyle w:val="Akapitzlist"/>
        <w:numPr>
          <w:ilvl w:val="0"/>
          <w:numId w:val="16"/>
        </w:numPr>
      </w:pPr>
      <w:r>
        <w:t xml:space="preserve">Tworzenia bazy danych </w:t>
      </w:r>
      <w:proofErr w:type="spellStart"/>
      <w:r>
        <w:t>Mongo</w:t>
      </w:r>
      <w:proofErr w:type="spellEnd"/>
      <w:r>
        <w:t xml:space="preserve"> i zapełniania jej danymi</w:t>
      </w:r>
    </w:p>
    <w:p w14:paraId="5D549615" w14:textId="2D97234F" w:rsidR="00875C11" w:rsidRDefault="00875C11" w:rsidP="00875C11">
      <w:pPr>
        <w:pStyle w:val="Akapitzlist"/>
        <w:numPr>
          <w:ilvl w:val="0"/>
          <w:numId w:val="16"/>
        </w:numPr>
      </w:pPr>
      <w:r>
        <w:t xml:space="preserve">Migracji bazy danych (1 tabeli) z bazy Maria do drugiej bazy </w:t>
      </w:r>
      <w:proofErr w:type="spellStart"/>
      <w:r>
        <w:t>Mongo</w:t>
      </w:r>
      <w:proofErr w:type="spellEnd"/>
    </w:p>
    <w:p w14:paraId="110E8E54" w14:textId="05FAA205" w:rsidR="00875C11" w:rsidRDefault="00875C11" w:rsidP="00875C11">
      <w:pPr>
        <w:pStyle w:val="Akapitzlist"/>
        <w:numPr>
          <w:ilvl w:val="0"/>
          <w:numId w:val="16"/>
        </w:numPr>
      </w:pPr>
      <w:r>
        <w:t xml:space="preserve">Testowanie wydajności podanego na zajęciach algorytmu o złożoności wykładniczej dla dwóch tabel w bazie </w:t>
      </w:r>
      <w:proofErr w:type="spellStart"/>
      <w:r>
        <w:t>Mongo</w:t>
      </w:r>
      <w:proofErr w:type="spellEnd"/>
    </w:p>
    <w:p w14:paraId="75C77ABC" w14:textId="00BC8506" w:rsidR="00B26950" w:rsidRDefault="00B26950" w:rsidP="00875C11">
      <w:pPr>
        <w:pStyle w:val="Akapitzlist"/>
      </w:pPr>
    </w:p>
    <w:p w14:paraId="5B47DB12" w14:textId="7A33D89E" w:rsidR="00B26950" w:rsidRDefault="00B26950" w:rsidP="00B26950">
      <w:pPr>
        <w:pStyle w:val="Akapitzlist"/>
        <w:ind w:left="0"/>
      </w:pPr>
      <w:r>
        <w:t>Tak samo jak w Lab 1 testy zostały zautomatyzowane a wyniki dla algorytmu dla N większego niż 4 pominięte.</w:t>
      </w:r>
    </w:p>
    <w:p w14:paraId="320A1664" w14:textId="4809D0DF" w:rsidR="00B26950" w:rsidRDefault="00B26950" w:rsidP="00B26950">
      <w:pPr>
        <w:pStyle w:val="Akapitzlist"/>
        <w:ind w:left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6950" w14:paraId="07F1A9A7" w14:textId="77777777" w:rsidTr="00734CB0">
        <w:tc>
          <w:tcPr>
            <w:tcW w:w="2074" w:type="dxa"/>
            <w:vAlign w:val="center"/>
          </w:tcPr>
          <w:p w14:paraId="562AAE72" w14:textId="77777777" w:rsidR="00B26950" w:rsidRPr="000C0B54" w:rsidRDefault="00B26950" w:rsidP="00734CB0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>N</w:t>
            </w:r>
          </w:p>
        </w:tc>
        <w:tc>
          <w:tcPr>
            <w:tcW w:w="2074" w:type="dxa"/>
            <w:vAlign w:val="center"/>
          </w:tcPr>
          <w:p w14:paraId="3E732F85" w14:textId="77777777" w:rsidR="00B26950" w:rsidRPr="000C0B54" w:rsidRDefault="00B26950" w:rsidP="00734CB0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>Tworzenie bazy danych i tabeli</w:t>
            </w:r>
          </w:p>
        </w:tc>
        <w:tc>
          <w:tcPr>
            <w:tcW w:w="2074" w:type="dxa"/>
            <w:vAlign w:val="center"/>
          </w:tcPr>
          <w:p w14:paraId="63F2CE91" w14:textId="2F3A3E5B" w:rsidR="00B26950" w:rsidRPr="000C0B54" w:rsidRDefault="00B26950" w:rsidP="00734CB0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 xml:space="preserve">Migracja </w:t>
            </w:r>
            <w:proofErr w:type="spellStart"/>
            <w:r w:rsidRPr="000C0B54">
              <w:rPr>
                <w:b/>
                <w:bCs/>
              </w:rPr>
              <w:t>M</w:t>
            </w:r>
            <w:r>
              <w:rPr>
                <w:b/>
                <w:bCs/>
              </w:rPr>
              <w:t>ongo</w:t>
            </w:r>
            <w:r w:rsidRPr="000C0B54">
              <w:rPr>
                <w:b/>
                <w:bCs/>
              </w:rPr>
              <w:t>Db</w:t>
            </w:r>
            <w:proofErr w:type="spellEnd"/>
            <w:r w:rsidRPr="000C0B54">
              <w:rPr>
                <w:b/>
                <w:bCs/>
              </w:rPr>
              <w:t xml:space="preserve"> -&gt; </w:t>
            </w:r>
            <w:proofErr w:type="spellStart"/>
            <w:r w:rsidRPr="000C0B54">
              <w:rPr>
                <w:b/>
                <w:bCs/>
              </w:rPr>
              <w:t>MongoDb</w:t>
            </w:r>
            <w:proofErr w:type="spellEnd"/>
            <w:r w:rsidRPr="000C0B54">
              <w:rPr>
                <w:b/>
                <w:bCs/>
              </w:rPr>
              <w:t xml:space="preserve"> </w:t>
            </w:r>
          </w:p>
        </w:tc>
        <w:tc>
          <w:tcPr>
            <w:tcW w:w="2074" w:type="dxa"/>
            <w:vAlign w:val="center"/>
          </w:tcPr>
          <w:p w14:paraId="74EB74ED" w14:textId="77777777" w:rsidR="00B26950" w:rsidRPr="000C0B54" w:rsidRDefault="00B26950" w:rsidP="00734CB0">
            <w:pPr>
              <w:jc w:val="center"/>
              <w:rPr>
                <w:b/>
                <w:bCs/>
              </w:rPr>
            </w:pPr>
            <w:r w:rsidRPr="000C0B54">
              <w:rPr>
                <w:b/>
                <w:bCs/>
              </w:rPr>
              <w:t xml:space="preserve">Algorytm </w:t>
            </w:r>
          </w:p>
        </w:tc>
      </w:tr>
      <w:tr w:rsidR="00B26950" w14:paraId="3ED4DBFA" w14:textId="77777777" w:rsidTr="00734CB0">
        <w:tc>
          <w:tcPr>
            <w:tcW w:w="2074" w:type="dxa"/>
            <w:vAlign w:val="center"/>
          </w:tcPr>
          <w:p w14:paraId="5D062164" w14:textId="77777777" w:rsidR="00B26950" w:rsidRDefault="00B26950" w:rsidP="00734CB0">
            <w:pPr>
              <w:jc w:val="center"/>
            </w:pPr>
            <w:r>
              <w:t>1</w:t>
            </w:r>
          </w:p>
        </w:tc>
        <w:tc>
          <w:tcPr>
            <w:tcW w:w="2074" w:type="dxa"/>
            <w:vAlign w:val="center"/>
          </w:tcPr>
          <w:p w14:paraId="4F3BDC3C" w14:textId="7F2D48F0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0,028434 s</w:t>
            </w:r>
          </w:p>
        </w:tc>
        <w:tc>
          <w:tcPr>
            <w:tcW w:w="2074" w:type="dxa"/>
            <w:vAlign w:val="center"/>
          </w:tcPr>
          <w:p w14:paraId="467CBAA5" w14:textId="341C224C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0,035112 s</w:t>
            </w:r>
          </w:p>
        </w:tc>
        <w:tc>
          <w:tcPr>
            <w:tcW w:w="2074" w:type="dxa"/>
            <w:vAlign w:val="center"/>
          </w:tcPr>
          <w:p w14:paraId="3A112568" w14:textId="2E7C655E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0,074317 s</w:t>
            </w:r>
          </w:p>
        </w:tc>
      </w:tr>
      <w:tr w:rsidR="00B26950" w14:paraId="5FB27801" w14:textId="77777777" w:rsidTr="00734CB0">
        <w:tc>
          <w:tcPr>
            <w:tcW w:w="2074" w:type="dxa"/>
            <w:vAlign w:val="center"/>
          </w:tcPr>
          <w:p w14:paraId="0707CD75" w14:textId="77777777" w:rsidR="00B26950" w:rsidRDefault="00B26950" w:rsidP="00734CB0">
            <w:pPr>
              <w:jc w:val="center"/>
            </w:pPr>
            <w:r>
              <w:t>2</w:t>
            </w:r>
          </w:p>
        </w:tc>
        <w:tc>
          <w:tcPr>
            <w:tcW w:w="2074" w:type="dxa"/>
            <w:vAlign w:val="center"/>
          </w:tcPr>
          <w:p w14:paraId="5161A77E" w14:textId="01997343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0,038766 s</w:t>
            </w:r>
          </w:p>
        </w:tc>
        <w:tc>
          <w:tcPr>
            <w:tcW w:w="2074" w:type="dxa"/>
            <w:vAlign w:val="center"/>
          </w:tcPr>
          <w:p w14:paraId="2A636A23" w14:textId="047FC102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0,040051 s</w:t>
            </w:r>
          </w:p>
        </w:tc>
        <w:tc>
          <w:tcPr>
            <w:tcW w:w="2074" w:type="dxa"/>
            <w:vAlign w:val="center"/>
          </w:tcPr>
          <w:p w14:paraId="42EB80A1" w14:textId="58674595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0,644696 s</w:t>
            </w:r>
          </w:p>
        </w:tc>
      </w:tr>
      <w:tr w:rsidR="00B26950" w14:paraId="3C22CAAC" w14:textId="77777777" w:rsidTr="00734CB0">
        <w:tc>
          <w:tcPr>
            <w:tcW w:w="2074" w:type="dxa"/>
            <w:vAlign w:val="center"/>
          </w:tcPr>
          <w:p w14:paraId="5CB29E32" w14:textId="77777777" w:rsidR="00B26950" w:rsidRDefault="00B26950" w:rsidP="00734CB0">
            <w:pPr>
              <w:jc w:val="center"/>
            </w:pPr>
            <w:r>
              <w:t>3</w:t>
            </w:r>
          </w:p>
        </w:tc>
        <w:tc>
          <w:tcPr>
            <w:tcW w:w="2074" w:type="dxa"/>
            <w:vAlign w:val="center"/>
          </w:tcPr>
          <w:p w14:paraId="4B6BCA37" w14:textId="5D6EAF75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0,109842 s</w:t>
            </w:r>
          </w:p>
        </w:tc>
        <w:tc>
          <w:tcPr>
            <w:tcW w:w="2074" w:type="dxa"/>
            <w:vAlign w:val="center"/>
          </w:tcPr>
          <w:p w14:paraId="013988F6" w14:textId="46895EEA" w:rsidR="00B26950" w:rsidRPr="00875C11" w:rsidRDefault="007A49AD" w:rsidP="00734CB0">
            <w:pPr>
              <w:jc w:val="right"/>
              <w:rPr>
                <w:rFonts w:ascii="Consolas" w:hAnsi="Consolas"/>
              </w:rPr>
            </w:pPr>
            <w:r w:rsidRPr="007A49AD">
              <w:rPr>
                <w:rFonts w:ascii="Consolas" w:hAnsi="Consolas"/>
              </w:rPr>
              <w:t>0</w:t>
            </w:r>
            <w:r w:rsidR="00DD1657">
              <w:rPr>
                <w:rFonts w:ascii="Consolas" w:hAnsi="Consolas"/>
              </w:rPr>
              <w:t>,</w:t>
            </w:r>
            <w:r w:rsidRPr="007A49AD">
              <w:rPr>
                <w:rFonts w:ascii="Consolas" w:hAnsi="Consolas"/>
              </w:rPr>
              <w:t>0</w:t>
            </w:r>
            <w:r w:rsidR="00DD1657">
              <w:rPr>
                <w:rFonts w:ascii="Consolas" w:hAnsi="Consolas"/>
              </w:rPr>
              <w:t>79</w:t>
            </w:r>
            <w:r w:rsidRPr="007A49AD">
              <w:rPr>
                <w:rFonts w:ascii="Consolas" w:hAnsi="Consolas"/>
              </w:rPr>
              <w:t>403</w:t>
            </w:r>
            <w:r w:rsidR="00DD1657">
              <w:rPr>
                <w:rFonts w:ascii="Consolas" w:hAnsi="Consolas"/>
              </w:rPr>
              <w:t xml:space="preserve"> s</w:t>
            </w:r>
          </w:p>
        </w:tc>
        <w:tc>
          <w:tcPr>
            <w:tcW w:w="2074" w:type="dxa"/>
            <w:vAlign w:val="center"/>
          </w:tcPr>
          <w:p w14:paraId="1747E4D7" w14:textId="1470F484" w:rsidR="00B26950" w:rsidRPr="00875C11" w:rsidRDefault="00DD1657" w:rsidP="00734CB0">
            <w:pPr>
              <w:jc w:val="right"/>
              <w:rPr>
                <w:rFonts w:ascii="Consolas" w:hAnsi="Consolas"/>
              </w:rPr>
            </w:pPr>
            <w:r w:rsidRPr="00DD1657">
              <w:rPr>
                <w:rFonts w:ascii="Consolas" w:hAnsi="Consolas"/>
              </w:rPr>
              <w:t>9</w:t>
            </w:r>
            <w:r>
              <w:rPr>
                <w:rFonts w:ascii="Consolas" w:hAnsi="Consolas"/>
              </w:rPr>
              <w:t>,</w:t>
            </w:r>
            <w:r w:rsidRPr="00DD1657">
              <w:rPr>
                <w:rFonts w:ascii="Consolas" w:hAnsi="Consolas"/>
              </w:rPr>
              <w:t>692895</w:t>
            </w:r>
            <w:r>
              <w:rPr>
                <w:rFonts w:ascii="Consolas" w:hAnsi="Consolas"/>
              </w:rPr>
              <w:t xml:space="preserve"> s</w:t>
            </w:r>
          </w:p>
        </w:tc>
      </w:tr>
      <w:tr w:rsidR="00B26950" w14:paraId="2D686724" w14:textId="77777777" w:rsidTr="00734CB0">
        <w:tc>
          <w:tcPr>
            <w:tcW w:w="2074" w:type="dxa"/>
            <w:vAlign w:val="center"/>
          </w:tcPr>
          <w:p w14:paraId="1DC6012A" w14:textId="77777777" w:rsidR="00B26950" w:rsidRDefault="00B26950" w:rsidP="00734CB0">
            <w:pPr>
              <w:jc w:val="center"/>
            </w:pPr>
            <w:r>
              <w:t>4</w:t>
            </w:r>
          </w:p>
        </w:tc>
        <w:tc>
          <w:tcPr>
            <w:tcW w:w="2074" w:type="dxa"/>
            <w:vAlign w:val="center"/>
          </w:tcPr>
          <w:p w14:paraId="50276DCA" w14:textId="07FB3E1E" w:rsidR="00B26950" w:rsidRPr="00875C11" w:rsidRDefault="00B26950" w:rsidP="00734CB0">
            <w:pPr>
              <w:jc w:val="right"/>
              <w:rPr>
                <w:rFonts w:ascii="Consolas" w:hAnsi="Consolas"/>
              </w:rPr>
            </w:pPr>
          </w:p>
        </w:tc>
        <w:tc>
          <w:tcPr>
            <w:tcW w:w="2074" w:type="dxa"/>
            <w:vAlign w:val="center"/>
          </w:tcPr>
          <w:p w14:paraId="13ABCDCE" w14:textId="509890E3" w:rsidR="00B26950" w:rsidRPr="00875C11" w:rsidRDefault="00B26950" w:rsidP="00734CB0">
            <w:pPr>
              <w:jc w:val="right"/>
              <w:rPr>
                <w:rFonts w:ascii="Consolas" w:hAnsi="Consolas"/>
              </w:rPr>
            </w:pPr>
          </w:p>
        </w:tc>
        <w:tc>
          <w:tcPr>
            <w:tcW w:w="2074" w:type="dxa"/>
            <w:vAlign w:val="center"/>
          </w:tcPr>
          <w:p w14:paraId="41030F22" w14:textId="47A11CE7" w:rsidR="00B26950" w:rsidRPr="00875C11" w:rsidRDefault="00B26950" w:rsidP="00734CB0">
            <w:pPr>
              <w:jc w:val="right"/>
              <w:rPr>
                <w:rFonts w:ascii="Consolas" w:hAnsi="Consolas"/>
              </w:rPr>
            </w:pPr>
          </w:p>
        </w:tc>
      </w:tr>
      <w:tr w:rsidR="00B26950" w14:paraId="24026AF0" w14:textId="77777777" w:rsidTr="00734CB0">
        <w:tc>
          <w:tcPr>
            <w:tcW w:w="2074" w:type="dxa"/>
            <w:vAlign w:val="center"/>
          </w:tcPr>
          <w:p w14:paraId="1949971D" w14:textId="77777777" w:rsidR="00B26950" w:rsidRDefault="00B26950" w:rsidP="00734CB0">
            <w:pPr>
              <w:jc w:val="center"/>
            </w:pPr>
            <w:r>
              <w:t>5</w:t>
            </w:r>
          </w:p>
        </w:tc>
        <w:tc>
          <w:tcPr>
            <w:tcW w:w="2074" w:type="dxa"/>
            <w:vAlign w:val="center"/>
          </w:tcPr>
          <w:p w14:paraId="3736EE81" w14:textId="0176C50D" w:rsidR="00B26950" w:rsidRPr="00875C11" w:rsidRDefault="00B26950" w:rsidP="00734CB0">
            <w:pPr>
              <w:jc w:val="right"/>
              <w:rPr>
                <w:rFonts w:ascii="Consolas" w:hAnsi="Consolas"/>
              </w:rPr>
            </w:pPr>
          </w:p>
        </w:tc>
        <w:tc>
          <w:tcPr>
            <w:tcW w:w="2074" w:type="dxa"/>
            <w:vAlign w:val="center"/>
          </w:tcPr>
          <w:p w14:paraId="5168A2D4" w14:textId="4C8ABCB8" w:rsidR="00B26950" w:rsidRPr="00875C11" w:rsidRDefault="00B26950" w:rsidP="00734CB0">
            <w:pPr>
              <w:jc w:val="right"/>
              <w:rPr>
                <w:rFonts w:ascii="Consolas" w:hAnsi="Consolas"/>
              </w:rPr>
            </w:pPr>
          </w:p>
        </w:tc>
        <w:tc>
          <w:tcPr>
            <w:tcW w:w="2074" w:type="dxa"/>
            <w:vAlign w:val="center"/>
          </w:tcPr>
          <w:p w14:paraId="363B824C" w14:textId="77777777" w:rsidR="00B26950" w:rsidRPr="00875C11" w:rsidRDefault="00B26950" w:rsidP="00734CB0">
            <w:pPr>
              <w:jc w:val="center"/>
              <w:rPr>
                <w:rFonts w:ascii="Consolas" w:hAnsi="Consolas"/>
              </w:rPr>
            </w:pPr>
            <w:r w:rsidRPr="00875C11">
              <w:rPr>
                <w:rFonts w:ascii="Consolas" w:hAnsi="Consolas"/>
              </w:rPr>
              <w:t>-</w:t>
            </w:r>
          </w:p>
        </w:tc>
      </w:tr>
      <w:tr w:rsidR="00B26950" w14:paraId="2BD15918" w14:textId="77777777" w:rsidTr="00734CB0">
        <w:tc>
          <w:tcPr>
            <w:tcW w:w="2074" w:type="dxa"/>
            <w:vAlign w:val="center"/>
          </w:tcPr>
          <w:p w14:paraId="0BCD3E0D" w14:textId="77777777" w:rsidR="00B26950" w:rsidRDefault="00B26950" w:rsidP="00734CB0">
            <w:pPr>
              <w:jc w:val="center"/>
            </w:pPr>
            <w:r>
              <w:t>6</w:t>
            </w:r>
          </w:p>
        </w:tc>
        <w:tc>
          <w:tcPr>
            <w:tcW w:w="2074" w:type="dxa"/>
            <w:vAlign w:val="center"/>
          </w:tcPr>
          <w:p w14:paraId="5BD2296D" w14:textId="6B58013C" w:rsidR="00B26950" w:rsidRPr="00875C11" w:rsidRDefault="00B26950" w:rsidP="00734CB0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074" w:type="dxa"/>
            <w:vAlign w:val="center"/>
          </w:tcPr>
          <w:p w14:paraId="288C16FC" w14:textId="44722DE8" w:rsidR="00B26950" w:rsidRPr="00875C11" w:rsidRDefault="00B26950" w:rsidP="00734CB0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074" w:type="dxa"/>
            <w:vAlign w:val="center"/>
          </w:tcPr>
          <w:p w14:paraId="215A99F7" w14:textId="77777777" w:rsidR="00B26950" w:rsidRPr="00875C11" w:rsidRDefault="00B26950" w:rsidP="00734C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B26950" w14:paraId="07D161FC" w14:textId="77777777" w:rsidTr="00734CB0">
        <w:tc>
          <w:tcPr>
            <w:tcW w:w="2074" w:type="dxa"/>
            <w:vAlign w:val="center"/>
          </w:tcPr>
          <w:p w14:paraId="1953C8AF" w14:textId="77777777" w:rsidR="00B26950" w:rsidRDefault="00B26950" w:rsidP="00734CB0">
            <w:pPr>
              <w:jc w:val="center"/>
            </w:pPr>
            <w:r>
              <w:t>7</w:t>
            </w:r>
          </w:p>
        </w:tc>
        <w:tc>
          <w:tcPr>
            <w:tcW w:w="2074" w:type="dxa"/>
            <w:vAlign w:val="center"/>
          </w:tcPr>
          <w:p w14:paraId="3E46A8AE" w14:textId="33521AD1" w:rsidR="00B26950" w:rsidRPr="00875C11" w:rsidRDefault="00B26950" w:rsidP="00734CB0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074" w:type="dxa"/>
            <w:vAlign w:val="center"/>
          </w:tcPr>
          <w:p w14:paraId="37C20383" w14:textId="2A344BF1" w:rsidR="00B26950" w:rsidRPr="00875C11" w:rsidRDefault="00B26950" w:rsidP="00734CB0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074" w:type="dxa"/>
            <w:vAlign w:val="center"/>
          </w:tcPr>
          <w:p w14:paraId="290D8C70" w14:textId="77777777" w:rsidR="00B26950" w:rsidRPr="00875C11" w:rsidRDefault="00B26950" w:rsidP="00734C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</w:tbl>
    <w:p w14:paraId="3B9ECCFC" w14:textId="6C7AE8F4" w:rsidR="00B26950" w:rsidRDefault="0040286D" w:rsidP="0040286D">
      <w:pPr>
        <w:pStyle w:val="Nagwek1"/>
      </w:pPr>
      <w:r>
        <w:t>Wnioski</w:t>
      </w:r>
    </w:p>
    <w:p w14:paraId="4247BD7F" w14:textId="2E6E995B" w:rsidR="0040286D" w:rsidRPr="0040286D" w:rsidRDefault="0040286D" w:rsidP="0040286D">
      <w:r>
        <w:t>Z wyżej ukazanych wyników można zauważyć że migracja w obu przypadkach ma liniową złożoność i wyniki bardzo nie odbiegają od siebie, rozbieżność wyników jest spowodowana środowiskiem testowym, wirtualna maszyna dynamicznie przydziela zasoby i użycie procesora mogło się wahać</w:t>
      </w:r>
    </w:p>
    <w:sectPr w:rsidR="0040286D" w:rsidRPr="0040286D" w:rsidSect="00D64435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30905" w14:textId="77777777" w:rsidR="000860AC" w:rsidRDefault="000860AC" w:rsidP="00C6554A">
      <w:pPr>
        <w:spacing w:before="0" w:after="0" w:line="240" w:lineRule="auto"/>
      </w:pPr>
      <w:r>
        <w:separator/>
      </w:r>
    </w:p>
  </w:endnote>
  <w:endnote w:type="continuationSeparator" w:id="0">
    <w:p w14:paraId="77CF4B71" w14:textId="77777777" w:rsidR="000860AC" w:rsidRDefault="000860A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FDF76" w14:textId="77777777" w:rsidR="002163EE" w:rsidRDefault="00ED7C44">
    <w:pPr>
      <w:pStyle w:val="Stopka"/>
      <w:rPr>
        <w:noProof/>
      </w:rPr>
    </w:pPr>
    <w:r>
      <w:rPr>
        <w:noProof/>
        <w:lang w:bidi="pl-PL"/>
      </w:rPr>
      <w:t xml:space="preserve">Strona </w:t>
    </w:r>
    <w:r>
      <w:rPr>
        <w:noProof/>
        <w:lang w:bidi="pl-PL"/>
      </w:rPr>
      <w:fldChar w:fldCharType="begin"/>
    </w:r>
    <w:r>
      <w:rPr>
        <w:noProof/>
        <w:lang w:bidi="pl-PL"/>
      </w:rPr>
      <w:instrText xml:space="preserve"> PAGE  \* Arabic  \* MERGEFORMAT </w:instrText>
    </w:r>
    <w:r>
      <w:rPr>
        <w:noProof/>
        <w:lang w:bidi="pl-PL"/>
      </w:rPr>
      <w:fldChar w:fldCharType="separate"/>
    </w:r>
    <w:r w:rsidR="0089714F">
      <w:rPr>
        <w:noProof/>
        <w:lang w:bidi="pl-PL"/>
      </w:rPr>
      <w:t>1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0616B" w14:textId="77777777" w:rsidR="000860AC" w:rsidRDefault="000860A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9DC2C71" w14:textId="77777777" w:rsidR="000860AC" w:rsidRDefault="000860A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punktowan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76834F9"/>
    <w:multiLevelType w:val="hybridMultilevel"/>
    <w:tmpl w:val="FA4A7F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A153D2"/>
    <w:multiLevelType w:val="hybridMultilevel"/>
    <w:tmpl w:val="F2985D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4F"/>
    <w:rsid w:val="000860AC"/>
    <w:rsid w:val="00096A48"/>
    <w:rsid w:val="000C0B54"/>
    <w:rsid w:val="00195AE0"/>
    <w:rsid w:val="002200F0"/>
    <w:rsid w:val="002554CD"/>
    <w:rsid w:val="00293B83"/>
    <w:rsid w:val="002B4294"/>
    <w:rsid w:val="002B45F2"/>
    <w:rsid w:val="002E0079"/>
    <w:rsid w:val="00333D0D"/>
    <w:rsid w:val="003B380A"/>
    <w:rsid w:val="0040286D"/>
    <w:rsid w:val="004C049F"/>
    <w:rsid w:val="005000E2"/>
    <w:rsid w:val="00542291"/>
    <w:rsid w:val="005963BD"/>
    <w:rsid w:val="006A3CE7"/>
    <w:rsid w:val="006A77E9"/>
    <w:rsid w:val="006E4ADA"/>
    <w:rsid w:val="007A49AD"/>
    <w:rsid w:val="007C1632"/>
    <w:rsid w:val="007F5842"/>
    <w:rsid w:val="00834D4F"/>
    <w:rsid w:val="00842E32"/>
    <w:rsid w:val="00875C11"/>
    <w:rsid w:val="0089714F"/>
    <w:rsid w:val="009145EE"/>
    <w:rsid w:val="00B24167"/>
    <w:rsid w:val="00B26950"/>
    <w:rsid w:val="00B86C15"/>
    <w:rsid w:val="00C6554A"/>
    <w:rsid w:val="00D64435"/>
    <w:rsid w:val="00DD1657"/>
    <w:rsid w:val="00E9038F"/>
    <w:rsid w:val="00ED7C44"/>
    <w:rsid w:val="00EE4896"/>
    <w:rsid w:val="00F14C1B"/>
    <w:rsid w:val="00F22A43"/>
    <w:rsid w:val="00FC7506"/>
    <w:rsid w:val="00FE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953B9"/>
  <w15:chartTrackingRefBased/>
  <w15:docId w15:val="{D57FF7C3-E2DA-493B-AAF7-6BCEFC95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l-P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3D0D"/>
  </w:style>
  <w:style w:type="paragraph" w:styleId="Nagwek1">
    <w:name w:val="heading 1"/>
    <w:basedOn w:val="Normalny"/>
    <w:next w:val="Normalny"/>
    <w:link w:val="Nagwek1Znak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jekontaktowe">
    <w:name w:val="Informacje kontaktowe"/>
    <w:basedOn w:val="Normalny"/>
    <w:uiPriority w:val="4"/>
    <w:qFormat/>
    <w:rsid w:val="00C6554A"/>
    <w:pPr>
      <w:spacing w:before="0" w:after="0"/>
      <w:jc w:val="center"/>
    </w:pPr>
  </w:style>
  <w:style w:type="paragraph" w:styleId="Listapunktowana">
    <w:name w:val="List Bullet"/>
    <w:basedOn w:val="Normalny"/>
    <w:uiPriority w:val="10"/>
    <w:unhideWhenUsed/>
    <w:qFormat/>
    <w:rsid w:val="00C6554A"/>
    <w:pPr>
      <w:numPr>
        <w:numId w:val="4"/>
      </w:numPr>
    </w:pPr>
  </w:style>
  <w:style w:type="paragraph" w:styleId="Tytu">
    <w:name w:val="Title"/>
    <w:basedOn w:val="Normalny"/>
    <w:link w:val="TytuZnak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ytuZnak">
    <w:name w:val="Tytuł Znak"/>
    <w:basedOn w:val="Domylnaczcionkaakapitu"/>
    <w:link w:val="Tytu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Podtytu">
    <w:name w:val="Subtitle"/>
    <w:basedOn w:val="Normalny"/>
    <w:link w:val="PodtytuZnak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PodtytuZnak">
    <w:name w:val="Podtytuł Znak"/>
    <w:basedOn w:val="Domylnaczcionkaakapitu"/>
    <w:link w:val="Podtytu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topka">
    <w:name w:val="footer"/>
    <w:basedOn w:val="Normalny"/>
    <w:link w:val="StopkaZnak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topkaZnak">
    <w:name w:val="Stopka Znak"/>
    <w:basedOn w:val="Domylnaczcionkaakapitu"/>
    <w:link w:val="Stopka"/>
    <w:uiPriority w:val="99"/>
    <w:rsid w:val="00C6554A"/>
    <w:rPr>
      <w:caps/>
    </w:rPr>
  </w:style>
  <w:style w:type="paragraph" w:customStyle="1" w:styleId="Zdjcie">
    <w:name w:val="Zdjęcie"/>
    <w:basedOn w:val="Normalny"/>
    <w:uiPriority w:val="1"/>
    <w:qFormat/>
    <w:rsid w:val="00C6554A"/>
    <w:pPr>
      <w:spacing w:before="0" w:after="0" w:line="240" w:lineRule="auto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C6554A"/>
    <w:pPr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owana">
    <w:name w:val="List Number"/>
    <w:basedOn w:val="Normalny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C6554A"/>
    <w:rPr>
      <w:i/>
      <w:iCs/>
      <w:color w:val="007789" w:themeColor="accent1" w:themeShade="BF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554A"/>
    <w:rPr>
      <w:rFonts w:ascii="Segoe UI" w:hAnsi="Segoe UI" w:cs="Segoe UI"/>
      <w:szCs w:val="18"/>
    </w:rPr>
  </w:style>
  <w:style w:type="paragraph" w:styleId="Tekstblokowy">
    <w:name w:val="Block Text"/>
    <w:basedOn w:val="Normalny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C6554A"/>
    <w:rPr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C6554A"/>
    <w:rPr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6554A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6554A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655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6554A"/>
    <w:rPr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6554A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554A"/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6554A"/>
    <w:rPr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554A"/>
    <w:rPr>
      <w:rFonts w:ascii="Consolas" w:hAnsi="Consolas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kstmakra">
    <w:name w:val="macro"/>
    <w:link w:val="TekstmakraZnak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C6554A"/>
    <w:rPr>
      <w:rFonts w:ascii="Consolas" w:hAnsi="Consolas"/>
      <w:szCs w:val="20"/>
    </w:rPr>
  </w:style>
  <w:style w:type="character" w:styleId="Tekstzastpczy">
    <w:name w:val="Placeholder Text"/>
    <w:basedOn w:val="Domylnaczcionkaakapitu"/>
    <w:uiPriority w:val="99"/>
    <w:semiHidden/>
    <w:rsid w:val="00C6554A"/>
    <w:rPr>
      <w:color w:val="595959" w:themeColor="text1" w:themeTint="A6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C6554A"/>
    <w:rPr>
      <w:rFonts w:ascii="Consolas" w:hAnsi="Consolas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kapitzlist">
    <w:name w:val="List Paragraph"/>
    <w:basedOn w:val="Normalny"/>
    <w:uiPriority w:val="34"/>
    <w:unhideWhenUsed/>
    <w:qFormat/>
    <w:rsid w:val="00834D4F"/>
    <w:pPr>
      <w:ind w:left="720"/>
      <w:contextualSpacing/>
    </w:pPr>
  </w:style>
  <w:style w:type="table" w:styleId="Tabela-Siatka">
    <w:name w:val="Table Grid"/>
    <w:basedOn w:val="Standardowy"/>
    <w:uiPriority w:val="39"/>
    <w:rsid w:val="00096A4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ba\AppData\Roaming\Microsoft\Templates\Raport%20lub%20praca%20domowa%20ucznia%20ze%20zdj&#281;ciem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Raport lub praca domowa ucznia ze zdjęciem.dotx</Template>
  <TotalTime>612</TotalTime>
  <Pages>2</Pages>
  <Words>288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wąsik</dc:creator>
  <cp:keywords/>
  <dc:description/>
  <cp:lastModifiedBy>kuba wąsik</cp:lastModifiedBy>
  <cp:revision>3</cp:revision>
  <dcterms:created xsi:type="dcterms:W3CDTF">2020-05-12T11:08:00Z</dcterms:created>
  <dcterms:modified xsi:type="dcterms:W3CDTF">2020-05-13T11:33:00Z</dcterms:modified>
</cp:coreProperties>
</file>